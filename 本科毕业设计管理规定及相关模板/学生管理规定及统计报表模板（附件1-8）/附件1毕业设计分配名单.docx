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4E" w:rsidRDefault="008A324E" w:rsidP="00A56974">
      <w:pPr>
        <w:jc w:val="center"/>
        <w:rPr>
          <w:rFonts w:asci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（</w:t>
      </w:r>
      <w:r>
        <w:rPr>
          <w:rFonts w:ascii="宋体" w:hAnsi="宋体" w:cs="宋体"/>
          <w:b/>
          <w:bCs/>
          <w:kern w:val="0"/>
          <w:sz w:val="44"/>
          <w:szCs w:val="44"/>
        </w:rPr>
        <w:t xml:space="preserve">    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）</w:t>
      </w:r>
      <w:r w:rsidRPr="007E649E">
        <w:rPr>
          <w:rFonts w:ascii="宋体" w:hAnsi="宋体" w:cs="宋体" w:hint="eastAsia"/>
          <w:b/>
          <w:bCs/>
          <w:kern w:val="0"/>
          <w:sz w:val="44"/>
          <w:szCs w:val="44"/>
        </w:rPr>
        <w:t>级本科毕业设计分配名单</w:t>
      </w:r>
    </w:p>
    <w:p w:rsidR="008A324E" w:rsidRPr="007E649E" w:rsidRDefault="008A324E" w:rsidP="00A56974">
      <w:pPr>
        <w:jc w:val="center"/>
        <w:rPr>
          <w:sz w:val="24"/>
        </w:rPr>
      </w:pPr>
    </w:p>
    <w:tbl>
      <w:tblPr>
        <w:tblW w:w="9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1774"/>
        <w:gridCol w:w="1080"/>
        <w:gridCol w:w="900"/>
        <w:gridCol w:w="1277"/>
        <w:gridCol w:w="3856"/>
      </w:tblGrid>
      <w:tr w:rsidR="008A324E" w:rsidRPr="0075070D" w:rsidTr="007E649E">
        <w:trPr>
          <w:trHeight w:val="285"/>
          <w:tblHeader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75070D" w:rsidRDefault="008A324E" w:rsidP="00EA0D21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75070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学号</w:t>
            </w:r>
            <w:r w:rsidRPr="0075070D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noWrap/>
            <w:vAlign w:val="center"/>
          </w:tcPr>
          <w:p w:rsidR="008A324E" w:rsidRPr="0075070D" w:rsidRDefault="008A324E" w:rsidP="00EA0D21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75070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EA0D21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75070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方向</w:t>
            </w:r>
          </w:p>
        </w:tc>
        <w:tc>
          <w:tcPr>
            <w:tcW w:w="1277" w:type="dxa"/>
          </w:tcPr>
          <w:p w:rsidR="008A324E" w:rsidRPr="0075070D" w:rsidRDefault="008A324E" w:rsidP="00EA0D21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75070D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导师</w:t>
            </w: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A324E">
            <w:pPr>
              <w:widowControl/>
              <w:ind w:firstLineChars="245" w:firstLine="31680"/>
              <w:jc w:val="left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备注</w:t>
            </w: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bottom"/>
          </w:tcPr>
          <w:p w:rsidR="008A324E" w:rsidRPr="003B3D47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E406D0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E406D0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E406D0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E406D0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3B3D47" w:rsidRDefault="008A324E" w:rsidP="003B3D47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E406D0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color w:val="000000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3B3D47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bottom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bottom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  <w:tr w:rsidR="008A324E" w:rsidRPr="0075070D" w:rsidTr="007E649E">
        <w:trPr>
          <w:trHeight w:val="285"/>
        </w:trPr>
        <w:tc>
          <w:tcPr>
            <w:tcW w:w="669" w:type="dxa"/>
          </w:tcPr>
          <w:p w:rsidR="008A324E" w:rsidRPr="0075070D" w:rsidRDefault="008A324E" w:rsidP="00686F59">
            <w:pPr>
              <w:widowControl/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774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center"/>
          </w:tcPr>
          <w:p w:rsidR="008A324E" w:rsidRPr="00F22D4A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900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1277" w:type="dxa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  <w:tc>
          <w:tcPr>
            <w:tcW w:w="3856" w:type="dxa"/>
            <w:noWrap/>
            <w:vAlign w:val="center"/>
          </w:tcPr>
          <w:p w:rsidR="008A324E" w:rsidRPr="0075070D" w:rsidRDefault="008A324E" w:rsidP="00823499">
            <w:pPr>
              <w:widowControl/>
              <w:jc w:val="left"/>
              <w:rPr>
                <w:rFonts w:ascii="黑体" w:eastAsia="黑体"/>
                <w:sz w:val="28"/>
                <w:szCs w:val="28"/>
              </w:rPr>
            </w:pPr>
          </w:p>
        </w:tc>
      </w:tr>
    </w:tbl>
    <w:p w:rsidR="008A324E" w:rsidRPr="0075070D" w:rsidRDefault="008A324E" w:rsidP="007E649E">
      <w:pPr>
        <w:widowControl/>
        <w:jc w:val="left"/>
      </w:pPr>
    </w:p>
    <w:sectPr w:rsidR="008A324E" w:rsidRPr="0075070D" w:rsidSect="007E649E">
      <w:footerReference w:type="even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24E" w:rsidRDefault="008A324E">
      <w:r>
        <w:separator/>
      </w:r>
    </w:p>
  </w:endnote>
  <w:endnote w:type="continuationSeparator" w:id="0">
    <w:p w:rsidR="008A324E" w:rsidRDefault="008A3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24E" w:rsidRDefault="008A324E" w:rsidP="008153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24E" w:rsidRDefault="008A324E" w:rsidP="00A5697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24E" w:rsidRDefault="008A324E" w:rsidP="008153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A324E" w:rsidRDefault="008A324E" w:rsidP="00A5697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24E" w:rsidRDefault="008A324E">
      <w:r>
        <w:separator/>
      </w:r>
    </w:p>
  </w:footnote>
  <w:footnote w:type="continuationSeparator" w:id="0">
    <w:p w:rsidR="008A324E" w:rsidRDefault="008A32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D484B"/>
    <w:multiLevelType w:val="hybridMultilevel"/>
    <w:tmpl w:val="5A12C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DA769FF"/>
    <w:multiLevelType w:val="hybridMultilevel"/>
    <w:tmpl w:val="5E348E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0D21"/>
    <w:rsid w:val="0000002A"/>
    <w:rsid w:val="0001725D"/>
    <w:rsid w:val="0009428C"/>
    <w:rsid w:val="000E73AF"/>
    <w:rsid w:val="0012033C"/>
    <w:rsid w:val="00140EBC"/>
    <w:rsid w:val="0014746F"/>
    <w:rsid w:val="00166617"/>
    <w:rsid w:val="001758DB"/>
    <w:rsid w:val="001805FE"/>
    <w:rsid w:val="001C1863"/>
    <w:rsid w:val="001C31C2"/>
    <w:rsid w:val="002065C8"/>
    <w:rsid w:val="00213E69"/>
    <w:rsid w:val="0022088C"/>
    <w:rsid w:val="0024773D"/>
    <w:rsid w:val="00264587"/>
    <w:rsid w:val="00274333"/>
    <w:rsid w:val="00281C12"/>
    <w:rsid w:val="002B14EA"/>
    <w:rsid w:val="002C7D95"/>
    <w:rsid w:val="002E56A9"/>
    <w:rsid w:val="00356A6E"/>
    <w:rsid w:val="003812B0"/>
    <w:rsid w:val="003B3D47"/>
    <w:rsid w:val="003C67DF"/>
    <w:rsid w:val="003F03B4"/>
    <w:rsid w:val="003F4CEE"/>
    <w:rsid w:val="00407084"/>
    <w:rsid w:val="00446253"/>
    <w:rsid w:val="00474788"/>
    <w:rsid w:val="00497EED"/>
    <w:rsid w:val="0050023B"/>
    <w:rsid w:val="00526619"/>
    <w:rsid w:val="005361BA"/>
    <w:rsid w:val="00556173"/>
    <w:rsid w:val="00592498"/>
    <w:rsid w:val="005B34E4"/>
    <w:rsid w:val="00664F2B"/>
    <w:rsid w:val="00671479"/>
    <w:rsid w:val="00686F59"/>
    <w:rsid w:val="006A4C0C"/>
    <w:rsid w:val="006B097D"/>
    <w:rsid w:val="006F5298"/>
    <w:rsid w:val="006F7D0D"/>
    <w:rsid w:val="00732A73"/>
    <w:rsid w:val="0075070D"/>
    <w:rsid w:val="007510DC"/>
    <w:rsid w:val="00762684"/>
    <w:rsid w:val="007A0755"/>
    <w:rsid w:val="007B561D"/>
    <w:rsid w:val="007D4F98"/>
    <w:rsid w:val="007E649E"/>
    <w:rsid w:val="00815374"/>
    <w:rsid w:val="00823499"/>
    <w:rsid w:val="008A324E"/>
    <w:rsid w:val="008E357A"/>
    <w:rsid w:val="00902A0A"/>
    <w:rsid w:val="009128CB"/>
    <w:rsid w:val="00926BD3"/>
    <w:rsid w:val="00935F4A"/>
    <w:rsid w:val="00953A19"/>
    <w:rsid w:val="00955DA8"/>
    <w:rsid w:val="0096222D"/>
    <w:rsid w:val="009662F7"/>
    <w:rsid w:val="00980520"/>
    <w:rsid w:val="009930DF"/>
    <w:rsid w:val="009A57CF"/>
    <w:rsid w:val="009D08DF"/>
    <w:rsid w:val="009F1A9F"/>
    <w:rsid w:val="009F24DB"/>
    <w:rsid w:val="009F2F07"/>
    <w:rsid w:val="009F7450"/>
    <w:rsid w:val="00A21F3D"/>
    <w:rsid w:val="00A56974"/>
    <w:rsid w:val="00A77503"/>
    <w:rsid w:val="00AB7AD6"/>
    <w:rsid w:val="00B46EE0"/>
    <w:rsid w:val="00B70849"/>
    <w:rsid w:val="00BA24CA"/>
    <w:rsid w:val="00BF16C3"/>
    <w:rsid w:val="00C246CE"/>
    <w:rsid w:val="00C33590"/>
    <w:rsid w:val="00C5768C"/>
    <w:rsid w:val="00C6074C"/>
    <w:rsid w:val="00C968B5"/>
    <w:rsid w:val="00CD7EF6"/>
    <w:rsid w:val="00D06AF8"/>
    <w:rsid w:val="00D35869"/>
    <w:rsid w:val="00D55AD4"/>
    <w:rsid w:val="00D64E3F"/>
    <w:rsid w:val="00D719CB"/>
    <w:rsid w:val="00D9570B"/>
    <w:rsid w:val="00DC2512"/>
    <w:rsid w:val="00DC7BCD"/>
    <w:rsid w:val="00DD0A12"/>
    <w:rsid w:val="00E02C77"/>
    <w:rsid w:val="00E406D0"/>
    <w:rsid w:val="00EA0D21"/>
    <w:rsid w:val="00EA6514"/>
    <w:rsid w:val="00EB4A9A"/>
    <w:rsid w:val="00EC0748"/>
    <w:rsid w:val="00EE0FD4"/>
    <w:rsid w:val="00F13235"/>
    <w:rsid w:val="00F22D4A"/>
    <w:rsid w:val="00F47C5B"/>
    <w:rsid w:val="00F530B2"/>
    <w:rsid w:val="00FA5EF0"/>
    <w:rsid w:val="00FF3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12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E56A9"/>
    <w:rPr>
      <w:rFonts w:ascii="Verdana" w:hAnsi="Verdana"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56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A5697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0E7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16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417">
              <w:marLeft w:val="0"/>
              <w:marRight w:val="0"/>
              <w:marTop w:val="0"/>
              <w:marBottom w:val="0"/>
              <w:divBdr>
                <w:top w:val="none" w:sz="0" w:space="0" w:color="F0F4F4"/>
                <w:left w:val="none" w:sz="0" w:space="0" w:color="F0F4F4"/>
                <w:bottom w:val="none" w:sz="0" w:space="0" w:color="F0F4F4"/>
                <w:right w:val="none" w:sz="0" w:space="0" w:color="F0F4F4"/>
              </w:divBdr>
              <w:divsChild>
                <w:div w:id="14911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7387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389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391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392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395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396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397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02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03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04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05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06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09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11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12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13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14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16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19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20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21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16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399">
              <w:marLeft w:val="0"/>
              <w:marRight w:val="0"/>
              <w:marTop w:val="0"/>
              <w:marBottom w:val="0"/>
              <w:divBdr>
                <w:top w:val="none" w:sz="0" w:space="0" w:color="F0F4F4"/>
                <w:left w:val="none" w:sz="0" w:space="0" w:color="F0F4F4"/>
                <w:bottom w:val="none" w:sz="0" w:space="0" w:color="F0F4F4"/>
                <w:right w:val="none" w:sz="0" w:space="0" w:color="F0F4F4"/>
              </w:divBdr>
              <w:divsChild>
                <w:div w:id="14911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7418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23</Words>
  <Characters>134</Characters>
  <Application>Microsoft Office Outlook</Application>
  <DocSecurity>0</DocSecurity>
  <Lines>0</Lines>
  <Paragraphs>0</Paragraphs>
  <ScaleCrop>false</ScaleCrop>
  <Company>hit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06级本科计算机专业毕业论文分配名单</dc:title>
  <dc:subject/>
  <dc:creator>郑宏珍</dc:creator>
  <cp:keywords/>
  <dc:description/>
  <cp:lastModifiedBy>微软用户</cp:lastModifiedBy>
  <cp:revision>6</cp:revision>
  <dcterms:created xsi:type="dcterms:W3CDTF">2011-11-18T02:32:00Z</dcterms:created>
  <dcterms:modified xsi:type="dcterms:W3CDTF">2011-11-21T09:13:00Z</dcterms:modified>
</cp:coreProperties>
</file>